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FF7D1E" w:rsidRDefault="00FF7D1E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936"/>
          </w:tblGrid>
          <w:tr w:rsidR="00FF7D1E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itle"/>
                  <w:id w:val="-30800797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F7D1E" w:rsidRDefault="00934B49" w:rsidP="00FD508B">
                    <w:pPr>
                      <w:pStyle w:val="Title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Group Project</w:t>
                    </w:r>
                    <w:r w:rsidR="00FD508B">
                      <w:rPr>
                        <w:sz w:val="96"/>
                      </w:rPr>
                      <w:t xml:space="preserve"> --</w:t>
                    </w:r>
                    <w:r>
                      <w:rPr>
                        <w:sz w:val="96"/>
                      </w:rPr>
                      <w:t xml:space="preserve"> Programming in R</w:t>
                    </w:r>
                  </w:p>
                </w:sdtContent>
              </w:sdt>
            </w:tc>
          </w:tr>
          <w:tr w:rsidR="00FF7D1E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itle"/>
                  <w:id w:val="758173203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FF7D1E" w:rsidRDefault="00934B49" w:rsidP="00934B49">
                    <w:pPr>
                      <w:pStyle w:val="Subtitle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Lee Goodlove, Michael Coyle, Matt Knabel, Austin Cappaert &amp; Reed Harris</w:t>
                    </w:r>
                  </w:p>
                </w:sdtContent>
              </w:sdt>
            </w:tc>
          </w:tr>
          <w:tr w:rsidR="00FF7D1E">
            <w:tc>
              <w:tcPr>
                <w:tcW w:w="0" w:type="auto"/>
                <w:vAlign w:val="bottom"/>
              </w:tcPr>
              <w:p w:rsidR="00FF7D1E" w:rsidRDefault="00FF7D1E"/>
            </w:tc>
          </w:tr>
          <w:tr w:rsidR="00FF7D1E">
            <w:tc>
              <w:tcPr>
                <w:tcW w:w="0" w:type="auto"/>
                <w:vAlign w:val="bottom"/>
              </w:tcPr>
              <w:sdt>
                <w:sdtPr>
                  <w:alias w:val="Abstract"/>
                  <w:id w:val="553592755"/>
                  <w:showingPlcHdr/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FF7D1E" w:rsidRDefault="009E3AC5" w:rsidP="009E3AC5">
                    <w:pPr>
                      <w:jc w:val="center"/>
                    </w:pPr>
                    <w:r>
                      <w:t xml:space="preserve">     </w:t>
                    </w:r>
                  </w:p>
                </w:sdtContent>
              </w:sdt>
            </w:tc>
          </w:tr>
          <w:tr w:rsidR="00FF7D1E">
            <w:tc>
              <w:tcPr>
                <w:tcW w:w="0" w:type="auto"/>
                <w:vAlign w:val="bottom"/>
              </w:tcPr>
              <w:p w:rsidR="00FF7D1E" w:rsidRDefault="00FF7D1E" w:rsidP="0034434E">
                <w:bookmarkStart w:id="0" w:name="_GoBack"/>
                <w:bookmarkEnd w:id="0"/>
              </w:p>
            </w:tc>
          </w:tr>
        </w:tbl>
        <w:p w:rsidR="00FF7D1E" w:rsidRDefault="00181F2A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sdt>
      <w:sdtPr>
        <w:alias w:val="Title"/>
        <w:id w:val="5985292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FF7D1E" w:rsidRDefault="00FD508B">
          <w:pPr>
            <w:pStyle w:val="Title"/>
          </w:pPr>
          <w:r>
            <w:t>Group Project -- Programming in R</w:t>
          </w:r>
        </w:p>
      </w:sdtContent>
    </w:sdt>
    <w:p w:rsidR="002B64A6" w:rsidRPr="00CA2AC2" w:rsidRDefault="005A6D6D" w:rsidP="00CA2AC2">
      <w:pPr>
        <w:pStyle w:val="Subtitle"/>
        <w:rPr>
          <w:i/>
        </w:rPr>
      </w:pPr>
      <w:sdt>
        <w:sdtPr>
          <w:rPr>
            <w:i/>
          </w:rPr>
          <w:alias w:val="Subtitle"/>
          <w:id w:val="-723052804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934B49" w:rsidRPr="00CA2AC2">
            <w:rPr>
              <w:i/>
            </w:rPr>
            <w:t>Lee Goodlove, Michael Coyle, Matt Knabel, Austin Cappaert &amp; Reed Harris</w:t>
          </w:r>
        </w:sdtContent>
      </w:sdt>
    </w:p>
    <w:p w:rsidR="00502CC8" w:rsidRPr="00E854CA" w:rsidRDefault="00934B49" w:rsidP="00502CC8">
      <w:pPr>
        <w:pStyle w:val="Heading1"/>
      </w:pPr>
      <w:r>
        <w:t>Description of Investigation</w:t>
      </w:r>
    </w:p>
    <w:p w:rsidR="008C15FF" w:rsidRDefault="00677E63" w:rsidP="008C15FF">
      <w:r>
        <w:t xml:space="preserve">By means of social media analytics, we will investigate the correlation between Twitter and John Deere. This will be achieved using the knowledge and techniques of R learned in class. </w:t>
      </w:r>
    </w:p>
    <w:p w:rsidR="008C15FF" w:rsidRDefault="008C15FF" w:rsidP="008C15FF">
      <w:r>
        <w:t xml:space="preserve">For example: </w:t>
      </w:r>
      <w:hyperlink r:id="rId11" w:history="1">
        <w:r>
          <w:rPr>
            <w:rStyle w:val="Hyperlink"/>
          </w:rPr>
          <w:t>https://twitter.com/i/web/status/910123775177392130</w:t>
        </w:r>
      </w:hyperlink>
    </w:p>
    <w:p w:rsidR="001D7068" w:rsidRDefault="00677E63" w:rsidP="001D7068">
      <w:pPr>
        <w:pStyle w:val="Heading1"/>
        <w:rPr>
          <w:bCs w:val="0"/>
          <w:i w:val="0"/>
          <w:sz w:val="24"/>
        </w:rPr>
      </w:pPr>
      <w:r>
        <w:t>Collection of the Data</w:t>
      </w:r>
    </w:p>
    <w:p w:rsidR="00677E63" w:rsidRDefault="00677E63" w:rsidP="00677E63">
      <w:r>
        <w:t xml:space="preserve">We will create a </w:t>
      </w:r>
      <w:r w:rsidR="008C15FF">
        <w:t xml:space="preserve">simple </w:t>
      </w:r>
      <w:r>
        <w:t>a</w:t>
      </w:r>
      <w:r>
        <w:t xml:space="preserve">pp </w:t>
      </w:r>
      <w:r w:rsidR="008C15FF">
        <w:t>using</w:t>
      </w:r>
      <w:r>
        <w:t xml:space="preserve"> Twitter</w:t>
      </w:r>
      <w:r>
        <w:t>’s APIs which will</w:t>
      </w:r>
      <w:r>
        <w:t xml:space="preserve"> </w:t>
      </w:r>
      <w:r>
        <w:t xml:space="preserve">call </w:t>
      </w:r>
      <w:r w:rsidRPr="00677E63">
        <w:rPr>
          <w:i/>
        </w:rPr>
        <w:t>John Deere’s</w:t>
      </w:r>
      <w:r w:rsidRPr="00677E63">
        <w:rPr>
          <w:i/>
        </w:rPr>
        <w:t xml:space="preserve"> </w:t>
      </w:r>
      <w:r w:rsidR="008C15FF">
        <w:t>twitter d</w:t>
      </w:r>
      <w:r>
        <w:t xml:space="preserve">ata </w:t>
      </w:r>
      <w:r w:rsidR="008C15FF">
        <w:t xml:space="preserve">through the </w:t>
      </w:r>
      <w:r>
        <w:t xml:space="preserve">R programming language </w:t>
      </w:r>
      <w:r w:rsidR="008C15FF">
        <w:t>package known as</w:t>
      </w:r>
      <w:r>
        <w:t xml:space="preserve"> </w:t>
      </w:r>
      <w:proofErr w:type="spellStart"/>
      <w:r>
        <w:t>rTweet</w:t>
      </w:r>
      <w:proofErr w:type="spellEnd"/>
      <w:r>
        <w:t xml:space="preserve">. </w:t>
      </w:r>
    </w:p>
    <w:p w:rsidR="008C15FF" w:rsidRPr="008C15FF" w:rsidRDefault="008C15FF" w:rsidP="008C15FF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8C15FF">
        <w:rPr>
          <w:rFonts w:asciiTheme="minorHAnsi" w:hAnsiTheme="minorHAnsi" w:cstheme="minorBidi"/>
          <w:color w:val="auto"/>
          <w:sz w:val="22"/>
          <w:szCs w:val="22"/>
        </w:rPr>
        <w:t xml:space="preserve">Rights to Data – Use of Twitter API’s are available to the public. Please refer to the </w:t>
      </w:r>
      <w:r w:rsidRPr="008C15FF">
        <w:rPr>
          <w:rFonts w:asciiTheme="minorHAnsi" w:hAnsiTheme="minorHAnsi" w:cstheme="minorBidi"/>
          <w:color w:val="auto"/>
          <w:sz w:val="22"/>
          <w:szCs w:val="22"/>
        </w:rPr>
        <w:t>Twitter API terms of service and Twitter terms of service</w:t>
      </w:r>
      <w:r w:rsidRPr="008C15FF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:rsidR="008C15FF" w:rsidRPr="008C15FF" w:rsidRDefault="008C15FF" w:rsidP="008C15FF">
      <w:pPr>
        <w:pStyle w:val="Heading1"/>
      </w:pPr>
      <w:r>
        <w:t>Questions Answered</w:t>
      </w:r>
    </w:p>
    <w:p w:rsidR="008C15FF" w:rsidRPr="008C15FF" w:rsidRDefault="008C15FF" w:rsidP="008C15FF">
      <w:pPr>
        <w:pStyle w:val="ListParagraph"/>
        <w:numPr>
          <w:ilvl w:val="0"/>
          <w:numId w:val="6"/>
        </w:numPr>
        <w:rPr>
          <w:rFonts w:eastAsiaTheme="minorEastAsia"/>
          <w:sz w:val="22"/>
        </w:rPr>
      </w:pPr>
      <w:r w:rsidRPr="008C15FF">
        <w:rPr>
          <w:rFonts w:eastAsiaTheme="minorEastAsia"/>
          <w:sz w:val="22"/>
        </w:rPr>
        <w:t>What are common words associated with “Deere” on Twitter? Graph this in various ways, including creating a word map for visualization. (Answer other various questions like - How often is “Deere” and hat mentioned?)</w:t>
      </w:r>
    </w:p>
    <w:p w:rsidR="008C15FF" w:rsidRPr="008C15FF" w:rsidRDefault="008C15FF" w:rsidP="008C15FF">
      <w:pPr>
        <w:pStyle w:val="ListParagraph"/>
        <w:numPr>
          <w:ilvl w:val="0"/>
          <w:numId w:val="6"/>
        </w:numPr>
        <w:rPr>
          <w:rFonts w:eastAsiaTheme="minorEastAsia"/>
          <w:sz w:val="22"/>
        </w:rPr>
      </w:pPr>
      <w:r w:rsidRPr="008C15FF">
        <w:rPr>
          <w:rFonts w:eastAsiaTheme="minorEastAsia"/>
          <w:sz w:val="22"/>
        </w:rPr>
        <w:t>What hashtags are commonly associated with this?</w:t>
      </w:r>
    </w:p>
    <w:p w:rsidR="008C15FF" w:rsidRPr="008C15FF" w:rsidRDefault="008C15FF" w:rsidP="008C15FF">
      <w:pPr>
        <w:pStyle w:val="ListParagraph"/>
        <w:numPr>
          <w:ilvl w:val="0"/>
          <w:numId w:val="6"/>
        </w:numPr>
        <w:rPr>
          <w:rFonts w:eastAsiaTheme="minorEastAsia"/>
          <w:sz w:val="22"/>
        </w:rPr>
      </w:pPr>
      <w:r w:rsidRPr="008C15FF">
        <w:rPr>
          <w:rFonts w:eastAsiaTheme="minorEastAsia"/>
          <w:sz w:val="22"/>
        </w:rPr>
        <w:t>(Does this change in a meaningful and measurable amount overtime? Example: Does harvest season in North America change the amount of “Deere” tweets or the type of content in them?)</w:t>
      </w:r>
    </w:p>
    <w:p w:rsidR="008C15FF" w:rsidRPr="008C15FF" w:rsidRDefault="008C15FF" w:rsidP="008C15FF">
      <w:pPr>
        <w:pStyle w:val="ListParagraph"/>
        <w:numPr>
          <w:ilvl w:val="0"/>
          <w:numId w:val="6"/>
        </w:numPr>
        <w:rPr>
          <w:rFonts w:eastAsiaTheme="minorEastAsia"/>
          <w:sz w:val="22"/>
        </w:rPr>
      </w:pPr>
      <w:r w:rsidRPr="008C15FF">
        <w:rPr>
          <w:rFonts w:eastAsiaTheme="minorEastAsia"/>
          <w:sz w:val="22"/>
        </w:rPr>
        <w:t>If time permits – use geolocation to map “Deere” tweets, both in North America’s and globally.</w:t>
      </w:r>
    </w:p>
    <w:p w:rsidR="00677E63" w:rsidRDefault="008C15FF" w:rsidP="008C15FF">
      <w:r w:rsidRPr="008C15FF">
        <w:rPr>
          <w:b/>
          <w:color w:val="FF0000"/>
        </w:rPr>
        <w:t>NOTE:</w:t>
      </w:r>
      <w:r>
        <w:t xml:space="preserve"> Q</w:t>
      </w:r>
      <w:r>
        <w:t>uestions included in () are “stretch” questions to be answered, we may not have time to answer these in the time permitted.</w:t>
      </w:r>
    </w:p>
    <w:p w:rsidR="00CA2AC2" w:rsidRDefault="00CA2AC2" w:rsidP="00677E63"/>
    <w:p w:rsidR="00CA2AC2" w:rsidRPr="00CA2AC2" w:rsidRDefault="00CA2AC2" w:rsidP="00CA2AC2"/>
    <w:p w:rsidR="00CA2AC2" w:rsidRPr="00CA2AC2" w:rsidRDefault="00CA2AC2" w:rsidP="00CA2AC2"/>
    <w:p w:rsidR="00CA2AC2" w:rsidRPr="00CA2AC2" w:rsidRDefault="00CA2AC2" w:rsidP="00CA2AC2"/>
    <w:p w:rsidR="00CA2AC2" w:rsidRPr="00CA2AC2" w:rsidRDefault="00CA2AC2" w:rsidP="00CA2AC2"/>
    <w:p w:rsidR="00CA2AC2" w:rsidRPr="00CA2AC2" w:rsidRDefault="00CA2AC2" w:rsidP="00CA2AC2"/>
    <w:p w:rsidR="00677E63" w:rsidRPr="00CA2AC2" w:rsidRDefault="00677E63" w:rsidP="00CA2AC2">
      <w:pPr>
        <w:jc w:val="center"/>
      </w:pPr>
    </w:p>
    <w:sectPr w:rsidR="00677E63" w:rsidRPr="00CA2AC2" w:rsidSect="001C10DF"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D6D" w:rsidRDefault="005A6D6D">
      <w:pPr>
        <w:spacing w:after="0" w:line="240" w:lineRule="auto"/>
      </w:pPr>
      <w:r>
        <w:separator/>
      </w:r>
    </w:p>
  </w:endnote>
  <w:endnote w:type="continuationSeparator" w:id="0">
    <w:p w:rsidR="005A6D6D" w:rsidRDefault="005A6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106" w:rsidRDefault="00685106">
    <w:pPr>
      <w:jc w:val="right"/>
    </w:pPr>
  </w:p>
  <w:p w:rsidR="00685106" w:rsidRDefault="00685106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685106" w:rsidRDefault="00685106">
    <w:pPr>
      <w:jc w:val="right"/>
    </w:pPr>
    <w:r>
      <w:rPr>
        <w:noProof/>
      </w:rPr>
      <mc:AlternateContent>
        <mc:Choice Requires="wpg">
          <w:drawing>
            <wp:inline distT="0" distB="0" distL="0" distR="0" wp14:anchorId="5D38CA62" wp14:editId="66B8ED89">
              <wp:extent cx="2327910" cy="45085"/>
              <wp:effectExtent l="9525" t="9525" r="15240" b="12065"/>
              <wp:docPr id="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9F79866" id="Grou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BjDw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:rsidR="00685106" w:rsidRDefault="00685106">
    <w:pPr>
      <w:pStyle w:val="NoSpacing"/>
      <w:rPr>
        <w:sz w:val="2"/>
        <w:szCs w:val="2"/>
      </w:rPr>
    </w:pPr>
  </w:p>
  <w:p w:rsidR="00685106" w:rsidRDefault="00685106"/>
  <w:p w:rsidR="00685106" w:rsidRDefault="00685106"/>
  <w:p w:rsidR="00685106" w:rsidRDefault="0068510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106" w:rsidRDefault="00CA2AC2">
    <w:pPr>
      <w:jc w:val="center"/>
    </w:pPr>
    <w:r>
      <w:rPr>
        <w:color w:val="6076B4" w:themeColor="accent1"/>
      </w:rPr>
      <w:t xml:space="preserve">Group Proposal </w:t>
    </w:r>
    <w:r w:rsidR="00685106">
      <w:rPr>
        <w:color w:val="6076B4" w:themeColor="accent1"/>
      </w:rPr>
      <w:sym w:font="Wingdings" w:char="F09F"/>
    </w:r>
    <w:r w:rsidR="00685106">
      <w:rPr>
        <w:color w:val="6076B4" w:themeColor="accent1"/>
      </w:rPr>
      <w:t xml:space="preserve"> </w:t>
    </w:r>
    <w:r w:rsidR="00685106">
      <w:rPr>
        <w:color w:val="6076B4" w:themeColor="accent1"/>
      </w:rPr>
      <w:fldChar w:fldCharType="begin"/>
    </w:r>
    <w:r w:rsidR="00685106">
      <w:rPr>
        <w:color w:val="6076B4" w:themeColor="accent1"/>
      </w:rPr>
      <w:instrText xml:space="preserve"> PAGE  \* Arabic  \* MERGEFORMAT </w:instrText>
    </w:r>
    <w:r w:rsidR="00685106">
      <w:rPr>
        <w:color w:val="6076B4" w:themeColor="accent1"/>
      </w:rPr>
      <w:fldChar w:fldCharType="separate"/>
    </w:r>
    <w:r>
      <w:rPr>
        <w:noProof/>
        <w:color w:val="6076B4" w:themeColor="accent1"/>
      </w:rPr>
      <w:t>1</w:t>
    </w:r>
    <w:r w:rsidR="00685106"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D6D" w:rsidRDefault="005A6D6D">
      <w:pPr>
        <w:spacing w:after="0" w:line="240" w:lineRule="auto"/>
      </w:pPr>
      <w:r>
        <w:separator/>
      </w:r>
    </w:p>
  </w:footnote>
  <w:footnote w:type="continuationSeparator" w:id="0">
    <w:p w:rsidR="005A6D6D" w:rsidRDefault="005A6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6076B4" w:themeColor="accent1"/>
      </w:rPr>
      <w:alias w:val="Titl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85106" w:rsidRDefault="00FD508B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Group Project -- Programming in R</w:t>
        </w:r>
      </w:p>
    </w:sdtContent>
  </w:sdt>
  <w:p w:rsidR="00685106" w:rsidRDefault="00685106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96958"/>
    <w:multiLevelType w:val="hybridMultilevel"/>
    <w:tmpl w:val="20047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608FA"/>
    <w:multiLevelType w:val="hybridMultilevel"/>
    <w:tmpl w:val="45D694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86192"/>
    <w:multiLevelType w:val="hybridMultilevel"/>
    <w:tmpl w:val="E45C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F4F8C"/>
    <w:multiLevelType w:val="hybridMultilevel"/>
    <w:tmpl w:val="CC50A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1069F"/>
    <w:multiLevelType w:val="hybridMultilevel"/>
    <w:tmpl w:val="6C9E89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D5439"/>
    <w:multiLevelType w:val="hybridMultilevel"/>
    <w:tmpl w:val="A346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6C1"/>
    <w:rsid w:val="00013A10"/>
    <w:rsid w:val="00016A79"/>
    <w:rsid w:val="00021FD4"/>
    <w:rsid w:val="00024043"/>
    <w:rsid w:val="00024A58"/>
    <w:rsid w:val="00027331"/>
    <w:rsid w:val="00031E4F"/>
    <w:rsid w:val="00046956"/>
    <w:rsid w:val="00050D07"/>
    <w:rsid w:val="0006464A"/>
    <w:rsid w:val="000809D5"/>
    <w:rsid w:val="00083763"/>
    <w:rsid w:val="000843A8"/>
    <w:rsid w:val="00094304"/>
    <w:rsid w:val="00094A31"/>
    <w:rsid w:val="000C1194"/>
    <w:rsid w:val="000D28B4"/>
    <w:rsid w:val="000D784E"/>
    <w:rsid w:val="000E27A7"/>
    <w:rsid w:val="000F0FA3"/>
    <w:rsid w:val="000F6704"/>
    <w:rsid w:val="0010554B"/>
    <w:rsid w:val="001339D7"/>
    <w:rsid w:val="001417D2"/>
    <w:rsid w:val="001565C0"/>
    <w:rsid w:val="00160792"/>
    <w:rsid w:val="00165A08"/>
    <w:rsid w:val="0016627B"/>
    <w:rsid w:val="00170CF6"/>
    <w:rsid w:val="001765C9"/>
    <w:rsid w:val="0018164B"/>
    <w:rsid w:val="00181F2A"/>
    <w:rsid w:val="001A1E4E"/>
    <w:rsid w:val="001A55F3"/>
    <w:rsid w:val="001C10DF"/>
    <w:rsid w:val="001C194A"/>
    <w:rsid w:val="001C6F4E"/>
    <w:rsid w:val="001D7068"/>
    <w:rsid w:val="001F6844"/>
    <w:rsid w:val="00201A9A"/>
    <w:rsid w:val="002134C2"/>
    <w:rsid w:val="00216B96"/>
    <w:rsid w:val="00223CB5"/>
    <w:rsid w:val="0022575A"/>
    <w:rsid w:val="00236162"/>
    <w:rsid w:val="00252473"/>
    <w:rsid w:val="002564C8"/>
    <w:rsid w:val="00256997"/>
    <w:rsid w:val="00261F93"/>
    <w:rsid w:val="002676A3"/>
    <w:rsid w:val="00275365"/>
    <w:rsid w:val="00296CC4"/>
    <w:rsid w:val="002B64A6"/>
    <w:rsid w:val="002F3B5F"/>
    <w:rsid w:val="002F6282"/>
    <w:rsid w:val="003216FF"/>
    <w:rsid w:val="0033073C"/>
    <w:rsid w:val="0034216C"/>
    <w:rsid w:val="0034434E"/>
    <w:rsid w:val="00353FF0"/>
    <w:rsid w:val="0036544B"/>
    <w:rsid w:val="003E689F"/>
    <w:rsid w:val="003F05B3"/>
    <w:rsid w:val="003F320C"/>
    <w:rsid w:val="00403201"/>
    <w:rsid w:val="00403708"/>
    <w:rsid w:val="00427F22"/>
    <w:rsid w:val="00432292"/>
    <w:rsid w:val="004548C1"/>
    <w:rsid w:val="00454BC7"/>
    <w:rsid w:val="00465506"/>
    <w:rsid w:val="00476A8E"/>
    <w:rsid w:val="00481ABE"/>
    <w:rsid w:val="004918BB"/>
    <w:rsid w:val="004B07B5"/>
    <w:rsid w:val="004B1481"/>
    <w:rsid w:val="004C14BA"/>
    <w:rsid w:val="004C2F31"/>
    <w:rsid w:val="004C6AE4"/>
    <w:rsid w:val="004D2D1C"/>
    <w:rsid w:val="00502CC8"/>
    <w:rsid w:val="0050728E"/>
    <w:rsid w:val="00526458"/>
    <w:rsid w:val="005667EB"/>
    <w:rsid w:val="0057337C"/>
    <w:rsid w:val="0058208C"/>
    <w:rsid w:val="005A0355"/>
    <w:rsid w:val="005A3285"/>
    <w:rsid w:val="005A6D6D"/>
    <w:rsid w:val="005B375F"/>
    <w:rsid w:val="005D169A"/>
    <w:rsid w:val="005D2096"/>
    <w:rsid w:val="005D664E"/>
    <w:rsid w:val="005D7222"/>
    <w:rsid w:val="005E6BBB"/>
    <w:rsid w:val="005F1F9D"/>
    <w:rsid w:val="005F2B1B"/>
    <w:rsid w:val="00617BD0"/>
    <w:rsid w:val="00622F52"/>
    <w:rsid w:val="00630CCB"/>
    <w:rsid w:val="00632600"/>
    <w:rsid w:val="00677540"/>
    <w:rsid w:val="00677E63"/>
    <w:rsid w:val="006823C8"/>
    <w:rsid w:val="00685106"/>
    <w:rsid w:val="006B0076"/>
    <w:rsid w:val="006D6241"/>
    <w:rsid w:val="006D6B72"/>
    <w:rsid w:val="006E3FFC"/>
    <w:rsid w:val="006E63C8"/>
    <w:rsid w:val="006E70CF"/>
    <w:rsid w:val="006E7384"/>
    <w:rsid w:val="007055EE"/>
    <w:rsid w:val="00707206"/>
    <w:rsid w:val="007137BE"/>
    <w:rsid w:val="0071675C"/>
    <w:rsid w:val="00733CC2"/>
    <w:rsid w:val="007354C2"/>
    <w:rsid w:val="00742F46"/>
    <w:rsid w:val="007644CD"/>
    <w:rsid w:val="00764A8A"/>
    <w:rsid w:val="00775293"/>
    <w:rsid w:val="00784496"/>
    <w:rsid w:val="007B0FDC"/>
    <w:rsid w:val="007B6F10"/>
    <w:rsid w:val="007B7580"/>
    <w:rsid w:val="007F0996"/>
    <w:rsid w:val="007F4B71"/>
    <w:rsid w:val="008013B1"/>
    <w:rsid w:val="00805CD4"/>
    <w:rsid w:val="00824112"/>
    <w:rsid w:val="00837EF6"/>
    <w:rsid w:val="008406BC"/>
    <w:rsid w:val="0084405C"/>
    <w:rsid w:val="00860BBB"/>
    <w:rsid w:val="0088567A"/>
    <w:rsid w:val="0088619D"/>
    <w:rsid w:val="008B6D6E"/>
    <w:rsid w:val="008C15FF"/>
    <w:rsid w:val="008C4095"/>
    <w:rsid w:val="008D3246"/>
    <w:rsid w:val="008F1CEC"/>
    <w:rsid w:val="008F7508"/>
    <w:rsid w:val="0090086E"/>
    <w:rsid w:val="00910E90"/>
    <w:rsid w:val="00922B8E"/>
    <w:rsid w:val="00934B49"/>
    <w:rsid w:val="009432F4"/>
    <w:rsid w:val="009462E4"/>
    <w:rsid w:val="00946C26"/>
    <w:rsid w:val="00950C21"/>
    <w:rsid w:val="009515D6"/>
    <w:rsid w:val="00970866"/>
    <w:rsid w:val="009773AB"/>
    <w:rsid w:val="00977F76"/>
    <w:rsid w:val="00984742"/>
    <w:rsid w:val="009866BD"/>
    <w:rsid w:val="0098706C"/>
    <w:rsid w:val="0099140A"/>
    <w:rsid w:val="009A1D09"/>
    <w:rsid w:val="009A3A08"/>
    <w:rsid w:val="009A4F4F"/>
    <w:rsid w:val="009B5993"/>
    <w:rsid w:val="009E312E"/>
    <w:rsid w:val="009E3AC5"/>
    <w:rsid w:val="00A11285"/>
    <w:rsid w:val="00A244B0"/>
    <w:rsid w:val="00A260D5"/>
    <w:rsid w:val="00A46808"/>
    <w:rsid w:val="00A57D69"/>
    <w:rsid w:val="00A70D53"/>
    <w:rsid w:val="00A8266D"/>
    <w:rsid w:val="00AA5EAF"/>
    <w:rsid w:val="00AB5C8F"/>
    <w:rsid w:val="00AB622F"/>
    <w:rsid w:val="00AC0981"/>
    <w:rsid w:val="00AC4C3D"/>
    <w:rsid w:val="00AC725A"/>
    <w:rsid w:val="00AD2DB1"/>
    <w:rsid w:val="00AD3193"/>
    <w:rsid w:val="00AF3A79"/>
    <w:rsid w:val="00B12354"/>
    <w:rsid w:val="00B22421"/>
    <w:rsid w:val="00B24CD1"/>
    <w:rsid w:val="00B30557"/>
    <w:rsid w:val="00B469C0"/>
    <w:rsid w:val="00B5373F"/>
    <w:rsid w:val="00B77746"/>
    <w:rsid w:val="00B9261C"/>
    <w:rsid w:val="00BA586B"/>
    <w:rsid w:val="00BC232D"/>
    <w:rsid w:val="00BF18E8"/>
    <w:rsid w:val="00C07119"/>
    <w:rsid w:val="00C26CD3"/>
    <w:rsid w:val="00C279C7"/>
    <w:rsid w:val="00C27CD8"/>
    <w:rsid w:val="00C43F3E"/>
    <w:rsid w:val="00C51D0A"/>
    <w:rsid w:val="00C62298"/>
    <w:rsid w:val="00C77385"/>
    <w:rsid w:val="00C81BB0"/>
    <w:rsid w:val="00C8225E"/>
    <w:rsid w:val="00CA2AC2"/>
    <w:rsid w:val="00CC705C"/>
    <w:rsid w:val="00CD6E51"/>
    <w:rsid w:val="00CE3A7A"/>
    <w:rsid w:val="00CE61D3"/>
    <w:rsid w:val="00D22334"/>
    <w:rsid w:val="00D25E35"/>
    <w:rsid w:val="00D40E9F"/>
    <w:rsid w:val="00D61799"/>
    <w:rsid w:val="00D643C1"/>
    <w:rsid w:val="00D92340"/>
    <w:rsid w:val="00D92D64"/>
    <w:rsid w:val="00DA0EE0"/>
    <w:rsid w:val="00DD39F1"/>
    <w:rsid w:val="00DD73E3"/>
    <w:rsid w:val="00DD7E35"/>
    <w:rsid w:val="00E10616"/>
    <w:rsid w:val="00E13FFB"/>
    <w:rsid w:val="00E360BD"/>
    <w:rsid w:val="00E437B9"/>
    <w:rsid w:val="00E52799"/>
    <w:rsid w:val="00E63FC4"/>
    <w:rsid w:val="00E81B16"/>
    <w:rsid w:val="00E854CA"/>
    <w:rsid w:val="00EA22EC"/>
    <w:rsid w:val="00EB4B11"/>
    <w:rsid w:val="00EB4CBD"/>
    <w:rsid w:val="00ED2D00"/>
    <w:rsid w:val="00ED66C1"/>
    <w:rsid w:val="00EE0394"/>
    <w:rsid w:val="00EE3FB0"/>
    <w:rsid w:val="00EE56F3"/>
    <w:rsid w:val="00F2134E"/>
    <w:rsid w:val="00F24DAD"/>
    <w:rsid w:val="00F26021"/>
    <w:rsid w:val="00F4073A"/>
    <w:rsid w:val="00F423CB"/>
    <w:rsid w:val="00F45094"/>
    <w:rsid w:val="00F625CB"/>
    <w:rsid w:val="00F6368C"/>
    <w:rsid w:val="00F71E16"/>
    <w:rsid w:val="00FA3EE0"/>
    <w:rsid w:val="00FC5A85"/>
    <w:rsid w:val="00FD508B"/>
    <w:rsid w:val="00FD77E4"/>
    <w:rsid w:val="00FE0ECD"/>
    <w:rsid w:val="00FF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48585B-50E3-4FA8-8920-D4CF0CE0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rsid w:val="00977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27A7"/>
    <w:rPr>
      <w:color w:val="3399FF" w:themeColor="hyperlink"/>
      <w:u w:val="single"/>
    </w:rPr>
  </w:style>
  <w:style w:type="paragraph" w:customStyle="1" w:styleId="Default">
    <w:name w:val="Default"/>
    <w:rsid w:val="00677E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witter.com/i/web/status/91012377517739213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r%20Reed\AppData\Roaming\Microsoft\Templates\Report%20(Executive%20desig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1083CA12-5842-482C-AF8F-1352C3F1AC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AAD57A-4EFA-4B3F-92DD-23AD55444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37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Clustering Models – K-Means &amp; Hierarchical</vt:lpstr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-- Programming in R</dc:title>
  <dc:subject>Lee Goodlove, Michael Coyle, Matt Knabel, Austin Cappaert &amp; Reed Harris</dc:subject>
  <dc:creator>Sir Reed</dc:creator>
  <cp:lastModifiedBy>Harris Reed D</cp:lastModifiedBy>
  <cp:revision>5</cp:revision>
  <cp:lastPrinted>2017-10-03T03:35:00Z</cp:lastPrinted>
  <dcterms:created xsi:type="dcterms:W3CDTF">2017-10-03T03:02:00Z</dcterms:created>
  <dcterms:modified xsi:type="dcterms:W3CDTF">2017-10-03T03:38:00Z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