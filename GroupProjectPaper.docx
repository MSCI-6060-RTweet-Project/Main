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FF7D1E" w:rsidRDefault="00FF7D1E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936"/>
          </w:tblGrid>
          <w:tr w:rsidR="00FF7D1E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7D1E" w:rsidRDefault="008B70EC" w:rsidP="008B70EC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Group Project Paper     Programming in R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F7D1E" w:rsidRDefault="00934B49" w:rsidP="00934B49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Lee Goodlove, Michael Coyle, Matt Knabel, Austin Cappaert &amp; Reed Harris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p w:rsidR="00FF7D1E" w:rsidRDefault="00FF7D1E"/>
            </w:tc>
          </w:tr>
          <w:tr w:rsidR="00FF7D1E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FF7D1E" w:rsidRDefault="009E3AC5" w:rsidP="009E3AC5">
                    <w:pPr>
                      <w:jc w:val="center"/>
                    </w:pPr>
                    <w:r>
                      <w:t xml:space="preserve">     </w:t>
                    </w:r>
                  </w:p>
                </w:sdtContent>
              </w:sdt>
            </w:tc>
          </w:tr>
          <w:tr w:rsidR="00FF7D1E">
            <w:tc>
              <w:tcPr>
                <w:tcW w:w="0" w:type="auto"/>
                <w:vAlign w:val="bottom"/>
              </w:tcPr>
              <w:p w:rsidR="00FF7D1E" w:rsidRDefault="00FF7D1E" w:rsidP="0034434E"/>
            </w:tc>
          </w:tr>
        </w:tbl>
        <w:p w:rsidR="00FF7D1E" w:rsidRDefault="00181F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sdt>
      <w:sdtPr>
        <w:alias w:val="Title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F7D1E" w:rsidRDefault="008B70EC">
          <w:pPr>
            <w:pStyle w:val="Title"/>
          </w:pPr>
          <w:r>
            <w:t>Group Project Paper     Programming in R</w:t>
          </w:r>
        </w:p>
      </w:sdtContent>
    </w:sdt>
    <w:p w:rsidR="002B64A6" w:rsidRPr="00CA2AC2" w:rsidRDefault="00D51209" w:rsidP="00CA2AC2">
      <w:pPr>
        <w:pStyle w:val="Subtitle"/>
        <w:rPr>
          <w:i/>
        </w:rPr>
      </w:pPr>
      <w:sdt>
        <w:sdtPr>
          <w:rPr>
            <w:i/>
          </w:rPr>
          <w:alias w:val="Subtitle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34B49" w:rsidRPr="00CA2AC2">
            <w:rPr>
              <w:i/>
            </w:rPr>
            <w:t>Lee Goodlove, Michael Coyle, Matt Knabel, Austin Cappaert &amp; Reed Harris</w:t>
          </w:r>
        </w:sdtContent>
      </w:sdt>
    </w:p>
    <w:p w:rsidR="008B70EC" w:rsidRPr="006B5C50" w:rsidRDefault="00AC7382" w:rsidP="008B70EC">
      <w:pPr>
        <w:pStyle w:val="Heading1"/>
        <w:rPr>
          <w:sz w:val="40"/>
        </w:rPr>
      </w:pPr>
      <w:r>
        <w:rPr>
          <w:sz w:val="40"/>
        </w:rPr>
        <w:t>The Initiation</w:t>
      </w:r>
    </w:p>
    <w:p w:rsidR="006B5C50" w:rsidRDefault="006B5C50" w:rsidP="006B5C50">
      <w:r>
        <w:t>What are we doing?</w:t>
      </w:r>
    </w:p>
    <w:p w:rsidR="006B5C50" w:rsidRDefault="006B5C50" w:rsidP="006B5C50">
      <w:r>
        <w:t>What do we hope to accomplish?</w:t>
      </w:r>
    </w:p>
    <w:p w:rsidR="006B5C50" w:rsidRDefault="006B5C50" w:rsidP="006B5C50">
      <w:r>
        <w:t>&lt;Need to Tie to R Somehow&gt;</w:t>
      </w:r>
    </w:p>
    <w:p w:rsidR="006B5C50" w:rsidRDefault="00AC7382" w:rsidP="006B5C50">
      <w:pPr>
        <w:pStyle w:val="Heading1"/>
        <w:rPr>
          <w:sz w:val="40"/>
        </w:rPr>
      </w:pPr>
      <w:r>
        <w:rPr>
          <w:sz w:val="40"/>
        </w:rPr>
        <w:t xml:space="preserve">The </w:t>
      </w:r>
      <w:r w:rsidR="006B5C50" w:rsidRPr="006B5C50">
        <w:rPr>
          <w:sz w:val="40"/>
        </w:rPr>
        <w:t>Investigation</w:t>
      </w:r>
    </w:p>
    <w:p w:rsidR="006B5C50" w:rsidRPr="00AC7382" w:rsidRDefault="006B5C50" w:rsidP="006B5C50">
      <w:pPr>
        <w:pStyle w:val="Heading1"/>
        <w:rPr>
          <w:sz w:val="28"/>
        </w:rPr>
      </w:pPr>
      <w:r w:rsidRPr="00AC7382">
        <w:rPr>
          <w:sz w:val="28"/>
        </w:rPr>
        <w:t>Data Source</w:t>
      </w:r>
    </w:p>
    <w:p w:rsidR="00AC7382" w:rsidRDefault="00AC7382" w:rsidP="00AC7382">
      <w:r>
        <w:t>Source of Data?</w:t>
      </w:r>
    </w:p>
    <w:p w:rsidR="00AC7382" w:rsidRPr="00AC7382" w:rsidRDefault="00AC7382" w:rsidP="00AC7382">
      <w:r>
        <w:t>How did we pull our data?</w:t>
      </w:r>
    </w:p>
    <w:p w:rsidR="006B5C50" w:rsidRPr="00AC7382" w:rsidRDefault="006B5C50" w:rsidP="006B5C50">
      <w:pPr>
        <w:pStyle w:val="Heading1"/>
        <w:rPr>
          <w:sz w:val="28"/>
        </w:rPr>
      </w:pPr>
      <w:r w:rsidRPr="00AC7382">
        <w:rPr>
          <w:sz w:val="28"/>
        </w:rPr>
        <w:t>Transformation</w:t>
      </w:r>
    </w:p>
    <w:p w:rsidR="006B5C50" w:rsidRPr="006B5C50" w:rsidRDefault="00AC7382" w:rsidP="006B5C50">
      <w:r>
        <w:t>How did we change the</w:t>
      </w:r>
      <w:r w:rsidR="006B5C50">
        <w:t xml:space="preserve"> data to gain further insights?</w:t>
      </w:r>
    </w:p>
    <w:p w:rsidR="006B5C50" w:rsidRPr="00AC7382" w:rsidRDefault="006B5C50" w:rsidP="006B5C50">
      <w:pPr>
        <w:pStyle w:val="Heading1"/>
        <w:rPr>
          <w:sz w:val="28"/>
        </w:rPr>
      </w:pPr>
      <w:r w:rsidRPr="00AC7382">
        <w:rPr>
          <w:sz w:val="28"/>
        </w:rPr>
        <w:t>Research</w:t>
      </w:r>
      <w:r w:rsidR="00AC7382" w:rsidRPr="00AC7382">
        <w:rPr>
          <w:sz w:val="28"/>
        </w:rPr>
        <w:t xml:space="preserve"> &amp; </w:t>
      </w:r>
      <w:r w:rsidRPr="00AC7382">
        <w:rPr>
          <w:sz w:val="28"/>
        </w:rPr>
        <w:t>Insight</w:t>
      </w:r>
    </w:p>
    <w:p w:rsidR="006B5C50" w:rsidRDefault="006B5C50" w:rsidP="006B5C50">
      <w:r>
        <w:t>Word Count Chart/Graph</w:t>
      </w:r>
    </w:p>
    <w:p w:rsidR="006B5C50" w:rsidRDefault="006B5C50" w:rsidP="006B5C50">
      <w:r>
        <w:tab/>
        <w:t>Older Dataset</w:t>
      </w:r>
    </w:p>
    <w:p w:rsidR="006B5C50" w:rsidRDefault="006B5C50" w:rsidP="006B5C50">
      <w:r>
        <w:tab/>
        <w:t>Newer Dataset</w:t>
      </w:r>
    </w:p>
    <w:p w:rsidR="006B5C50" w:rsidRDefault="006B5C50" w:rsidP="006B5C50">
      <w:r>
        <w:tab/>
        <w:t>Both</w:t>
      </w:r>
    </w:p>
    <w:p w:rsidR="006B5C50" w:rsidRDefault="006B5C50" w:rsidP="006B5C50">
      <w:r>
        <w:t>Word Map</w:t>
      </w:r>
    </w:p>
    <w:p w:rsidR="006B5C50" w:rsidRDefault="006B5C50" w:rsidP="006B5C50">
      <w:pPr>
        <w:ind w:firstLine="720"/>
      </w:pPr>
      <w:r>
        <w:t>Older Dataset</w:t>
      </w:r>
    </w:p>
    <w:p w:rsidR="006B5C50" w:rsidRDefault="006B5C50" w:rsidP="006B5C50">
      <w:r>
        <w:tab/>
        <w:t>Newer Dataset</w:t>
      </w:r>
    </w:p>
    <w:p w:rsidR="006B5C50" w:rsidRDefault="006B5C50" w:rsidP="006B5C50">
      <w:r>
        <w:tab/>
        <w:t>Both</w:t>
      </w:r>
    </w:p>
    <w:p w:rsidR="00AC7382" w:rsidRDefault="00AC7382" w:rsidP="006B5C50">
      <w:r>
        <w:t>Hashtags</w:t>
      </w:r>
    </w:p>
    <w:p w:rsidR="006B5C50" w:rsidRDefault="00AC7382" w:rsidP="006B5C50">
      <w:r>
        <w:lastRenderedPageBreak/>
        <w:t>Sentiment</w:t>
      </w:r>
    </w:p>
    <w:p w:rsidR="00AC7382" w:rsidRDefault="00AC7382" w:rsidP="006B5C50">
      <w:r>
        <w:t>Translation</w:t>
      </w:r>
    </w:p>
    <w:p w:rsidR="00AC7382" w:rsidRPr="006B5C50" w:rsidRDefault="00AC7382" w:rsidP="006B5C50">
      <w:r>
        <w:t>Emoji</w:t>
      </w:r>
    </w:p>
    <w:p w:rsidR="006B5C50" w:rsidRDefault="006B5C50" w:rsidP="006B5C50"/>
    <w:p w:rsidR="006B5C50" w:rsidRPr="006B5C50" w:rsidRDefault="00AC7382" w:rsidP="006B5C50">
      <w:pPr>
        <w:pStyle w:val="Heading1"/>
        <w:rPr>
          <w:sz w:val="40"/>
        </w:rPr>
      </w:pPr>
      <w:r>
        <w:rPr>
          <w:sz w:val="40"/>
        </w:rPr>
        <w:t xml:space="preserve">The </w:t>
      </w:r>
      <w:r w:rsidR="006B5C50" w:rsidRPr="006B5C50">
        <w:rPr>
          <w:sz w:val="40"/>
        </w:rPr>
        <w:t>Conclusion</w:t>
      </w:r>
    </w:p>
    <w:p w:rsidR="006B5C50" w:rsidRPr="00AC7382" w:rsidRDefault="006B5C50" w:rsidP="006B5C50">
      <w:pPr>
        <w:pStyle w:val="Heading1"/>
        <w:rPr>
          <w:sz w:val="28"/>
        </w:rPr>
      </w:pPr>
      <w:r w:rsidRPr="00AC7382">
        <w:rPr>
          <w:sz w:val="28"/>
        </w:rPr>
        <w:t>Challenges</w:t>
      </w:r>
      <w:r w:rsidR="00AC7382" w:rsidRPr="00AC7382">
        <w:rPr>
          <w:sz w:val="28"/>
        </w:rPr>
        <w:t xml:space="preserve"> &amp; Constraints</w:t>
      </w:r>
    </w:p>
    <w:p w:rsidR="00AC7382" w:rsidRPr="00AC7382" w:rsidRDefault="00AC7382" w:rsidP="00AC7382">
      <w:r>
        <w:t>Move items that we did not get completed from Research &amp; Insight</w:t>
      </w:r>
      <w:r w:rsidR="00EA305B">
        <w:t xml:space="preserve"> to here.</w:t>
      </w:r>
      <w:bookmarkStart w:id="0" w:name="_GoBack"/>
      <w:bookmarkEnd w:id="0"/>
    </w:p>
    <w:p w:rsidR="006B5C50" w:rsidRPr="00AC7382" w:rsidRDefault="006B5C50" w:rsidP="006B5C50">
      <w:pPr>
        <w:pStyle w:val="Heading1"/>
        <w:rPr>
          <w:sz w:val="28"/>
        </w:rPr>
      </w:pPr>
      <w:r w:rsidRPr="00AC7382">
        <w:rPr>
          <w:sz w:val="28"/>
        </w:rPr>
        <w:t>If We Had More Time…</w:t>
      </w:r>
    </w:p>
    <w:p w:rsidR="008B70EC" w:rsidRPr="008B70EC" w:rsidRDefault="00AC7382" w:rsidP="008B70EC">
      <w:r>
        <w:t>What would we have done?</w:t>
      </w:r>
    </w:p>
    <w:p w:rsidR="00CA2AC2" w:rsidRPr="00CA2AC2" w:rsidRDefault="00CA2AC2" w:rsidP="00CA2AC2"/>
    <w:p w:rsidR="00677E63" w:rsidRPr="00CA2AC2" w:rsidRDefault="00677E63" w:rsidP="008B70EC"/>
    <w:sectPr w:rsidR="00677E63" w:rsidRPr="00CA2AC2" w:rsidSect="001C10DF"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09" w:rsidRDefault="00D51209">
      <w:pPr>
        <w:spacing w:after="0" w:line="240" w:lineRule="auto"/>
      </w:pPr>
      <w:r>
        <w:separator/>
      </w:r>
    </w:p>
  </w:endnote>
  <w:endnote w:type="continuationSeparator" w:id="0">
    <w:p w:rsidR="00D51209" w:rsidRDefault="00D5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06" w:rsidRDefault="00685106">
    <w:pPr>
      <w:jc w:val="right"/>
    </w:pPr>
  </w:p>
  <w:p w:rsidR="00685106" w:rsidRDefault="0068510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685106" w:rsidRDefault="00685106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D38CA62" wp14:editId="66B8ED89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9F79866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685106" w:rsidRDefault="00685106">
    <w:pPr>
      <w:pStyle w:val="NoSpacing"/>
      <w:rPr>
        <w:sz w:val="2"/>
        <w:szCs w:val="2"/>
      </w:rPr>
    </w:pPr>
  </w:p>
  <w:p w:rsidR="00685106" w:rsidRDefault="00685106"/>
  <w:p w:rsidR="00685106" w:rsidRDefault="00685106"/>
  <w:p w:rsidR="00685106" w:rsidRDefault="006851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106" w:rsidRDefault="00CA2AC2">
    <w:pPr>
      <w:jc w:val="center"/>
    </w:pPr>
    <w:r>
      <w:rPr>
        <w:color w:val="6076B4" w:themeColor="accent1"/>
      </w:rPr>
      <w:t xml:space="preserve">Group Proposal </w:t>
    </w:r>
    <w:r w:rsidR="00685106">
      <w:rPr>
        <w:color w:val="6076B4" w:themeColor="accent1"/>
      </w:rPr>
      <w:sym w:font="Wingdings" w:char="F09F"/>
    </w:r>
    <w:r w:rsidR="00685106">
      <w:rPr>
        <w:color w:val="6076B4" w:themeColor="accent1"/>
      </w:rPr>
      <w:t xml:space="preserve"> </w:t>
    </w:r>
    <w:r w:rsidR="00685106">
      <w:rPr>
        <w:color w:val="6076B4" w:themeColor="accent1"/>
      </w:rPr>
      <w:fldChar w:fldCharType="begin"/>
    </w:r>
    <w:r w:rsidR="00685106">
      <w:rPr>
        <w:color w:val="6076B4" w:themeColor="accent1"/>
      </w:rPr>
      <w:instrText xml:space="preserve"> PAGE  \* Arabic  \* MERGEFORMAT </w:instrText>
    </w:r>
    <w:r w:rsidR="00685106">
      <w:rPr>
        <w:color w:val="6076B4" w:themeColor="accent1"/>
      </w:rPr>
      <w:fldChar w:fldCharType="separate"/>
    </w:r>
    <w:r w:rsidR="00EA305B">
      <w:rPr>
        <w:noProof/>
        <w:color w:val="6076B4" w:themeColor="accent1"/>
      </w:rPr>
      <w:t>2</w:t>
    </w:r>
    <w:r w:rsidR="00685106"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09" w:rsidRDefault="00D51209">
      <w:pPr>
        <w:spacing w:after="0" w:line="240" w:lineRule="auto"/>
      </w:pPr>
      <w:r>
        <w:separator/>
      </w:r>
    </w:p>
  </w:footnote>
  <w:footnote w:type="continuationSeparator" w:id="0">
    <w:p w:rsidR="00D51209" w:rsidRDefault="00D51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85106" w:rsidRDefault="008B70EC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Group Project Paper     Programming in R</w:t>
        </w:r>
      </w:p>
    </w:sdtContent>
  </w:sdt>
  <w:p w:rsidR="00685106" w:rsidRDefault="00685106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958"/>
    <w:multiLevelType w:val="hybridMultilevel"/>
    <w:tmpl w:val="2004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608FA"/>
    <w:multiLevelType w:val="hybridMultilevel"/>
    <w:tmpl w:val="45D69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86192"/>
    <w:multiLevelType w:val="hybridMultilevel"/>
    <w:tmpl w:val="E45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F4F8C"/>
    <w:multiLevelType w:val="hybridMultilevel"/>
    <w:tmpl w:val="CC50A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1069F"/>
    <w:multiLevelType w:val="hybridMultilevel"/>
    <w:tmpl w:val="6C9E8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439"/>
    <w:multiLevelType w:val="hybridMultilevel"/>
    <w:tmpl w:val="A346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C1"/>
    <w:rsid w:val="00013A10"/>
    <w:rsid w:val="00016A79"/>
    <w:rsid w:val="00021FD4"/>
    <w:rsid w:val="00024043"/>
    <w:rsid w:val="00024A58"/>
    <w:rsid w:val="00027331"/>
    <w:rsid w:val="00031E4F"/>
    <w:rsid w:val="00046956"/>
    <w:rsid w:val="00050D07"/>
    <w:rsid w:val="0006464A"/>
    <w:rsid w:val="000809D5"/>
    <w:rsid w:val="00083763"/>
    <w:rsid w:val="000843A8"/>
    <w:rsid w:val="00094304"/>
    <w:rsid w:val="00094A31"/>
    <w:rsid w:val="000C1194"/>
    <w:rsid w:val="000D28B4"/>
    <w:rsid w:val="000D784E"/>
    <w:rsid w:val="000E27A7"/>
    <w:rsid w:val="000F0FA3"/>
    <w:rsid w:val="000F6704"/>
    <w:rsid w:val="0010554B"/>
    <w:rsid w:val="001339D7"/>
    <w:rsid w:val="001417D2"/>
    <w:rsid w:val="001565C0"/>
    <w:rsid w:val="00160792"/>
    <w:rsid w:val="00165A08"/>
    <w:rsid w:val="0016627B"/>
    <w:rsid w:val="00170CF6"/>
    <w:rsid w:val="001765C9"/>
    <w:rsid w:val="0018164B"/>
    <w:rsid w:val="00181F2A"/>
    <w:rsid w:val="001A1E4E"/>
    <w:rsid w:val="001A55F3"/>
    <w:rsid w:val="001C10DF"/>
    <w:rsid w:val="001C194A"/>
    <w:rsid w:val="001C6F4E"/>
    <w:rsid w:val="001D7068"/>
    <w:rsid w:val="001F6844"/>
    <w:rsid w:val="00201A9A"/>
    <w:rsid w:val="002134C2"/>
    <w:rsid w:val="00216B96"/>
    <w:rsid w:val="00223CB5"/>
    <w:rsid w:val="0022575A"/>
    <w:rsid w:val="00236162"/>
    <w:rsid w:val="00252473"/>
    <w:rsid w:val="002564C8"/>
    <w:rsid w:val="00256997"/>
    <w:rsid w:val="00261F93"/>
    <w:rsid w:val="002676A3"/>
    <w:rsid w:val="00275365"/>
    <w:rsid w:val="00296CC4"/>
    <w:rsid w:val="002B64A6"/>
    <w:rsid w:val="002F3B5F"/>
    <w:rsid w:val="002F6282"/>
    <w:rsid w:val="003216FF"/>
    <w:rsid w:val="0033073C"/>
    <w:rsid w:val="0034216C"/>
    <w:rsid w:val="0034434E"/>
    <w:rsid w:val="00353FF0"/>
    <w:rsid w:val="0036544B"/>
    <w:rsid w:val="003E689F"/>
    <w:rsid w:val="003F05B3"/>
    <w:rsid w:val="003F320C"/>
    <w:rsid w:val="00403201"/>
    <w:rsid w:val="00403708"/>
    <w:rsid w:val="00427F22"/>
    <w:rsid w:val="00432292"/>
    <w:rsid w:val="004548C1"/>
    <w:rsid w:val="00454BC7"/>
    <w:rsid w:val="00465506"/>
    <w:rsid w:val="00476A8E"/>
    <w:rsid w:val="00481ABE"/>
    <w:rsid w:val="004918BB"/>
    <w:rsid w:val="004B07B5"/>
    <w:rsid w:val="004B1481"/>
    <w:rsid w:val="004C14BA"/>
    <w:rsid w:val="004C2F31"/>
    <w:rsid w:val="004C6AE4"/>
    <w:rsid w:val="004D2D1C"/>
    <w:rsid w:val="00502CC8"/>
    <w:rsid w:val="0050728E"/>
    <w:rsid w:val="00526458"/>
    <w:rsid w:val="005667EB"/>
    <w:rsid w:val="0057337C"/>
    <w:rsid w:val="0058208C"/>
    <w:rsid w:val="005A0355"/>
    <w:rsid w:val="005A3285"/>
    <w:rsid w:val="005A6D6D"/>
    <w:rsid w:val="005B375F"/>
    <w:rsid w:val="005D169A"/>
    <w:rsid w:val="005D2096"/>
    <w:rsid w:val="005D664E"/>
    <w:rsid w:val="005D7222"/>
    <w:rsid w:val="005E6BBB"/>
    <w:rsid w:val="005F1F9D"/>
    <w:rsid w:val="005F2B1B"/>
    <w:rsid w:val="00617BD0"/>
    <w:rsid w:val="00622F52"/>
    <w:rsid w:val="00630CCB"/>
    <w:rsid w:val="00632600"/>
    <w:rsid w:val="00677540"/>
    <w:rsid w:val="00677E63"/>
    <w:rsid w:val="006823C8"/>
    <w:rsid w:val="00685106"/>
    <w:rsid w:val="006B0076"/>
    <w:rsid w:val="006B5C50"/>
    <w:rsid w:val="006D6241"/>
    <w:rsid w:val="006D6B72"/>
    <w:rsid w:val="006E3FFC"/>
    <w:rsid w:val="006E63C8"/>
    <w:rsid w:val="006E70CF"/>
    <w:rsid w:val="006E7384"/>
    <w:rsid w:val="007055EE"/>
    <w:rsid w:val="00707206"/>
    <w:rsid w:val="007137BE"/>
    <w:rsid w:val="0071675C"/>
    <w:rsid w:val="00733CC2"/>
    <w:rsid w:val="007354C2"/>
    <w:rsid w:val="00742F46"/>
    <w:rsid w:val="007644CD"/>
    <w:rsid w:val="00764A8A"/>
    <w:rsid w:val="00775293"/>
    <w:rsid w:val="00784496"/>
    <w:rsid w:val="007B0FDC"/>
    <w:rsid w:val="007B6F10"/>
    <w:rsid w:val="007B7580"/>
    <w:rsid w:val="007F0996"/>
    <w:rsid w:val="007F4B71"/>
    <w:rsid w:val="008013B1"/>
    <w:rsid w:val="00805CD4"/>
    <w:rsid w:val="00824112"/>
    <w:rsid w:val="00837EF6"/>
    <w:rsid w:val="008406BC"/>
    <w:rsid w:val="0084405C"/>
    <w:rsid w:val="008454E6"/>
    <w:rsid w:val="00860BBB"/>
    <w:rsid w:val="0088567A"/>
    <w:rsid w:val="0088619D"/>
    <w:rsid w:val="008B6D6E"/>
    <w:rsid w:val="008B70EC"/>
    <w:rsid w:val="008C15FF"/>
    <w:rsid w:val="008C4095"/>
    <w:rsid w:val="008D3246"/>
    <w:rsid w:val="008F1CEC"/>
    <w:rsid w:val="008F7508"/>
    <w:rsid w:val="0090086E"/>
    <w:rsid w:val="00910E90"/>
    <w:rsid w:val="00922B8E"/>
    <w:rsid w:val="00934B49"/>
    <w:rsid w:val="009432F4"/>
    <w:rsid w:val="009462E4"/>
    <w:rsid w:val="00946C26"/>
    <w:rsid w:val="00950C21"/>
    <w:rsid w:val="009515D6"/>
    <w:rsid w:val="00970866"/>
    <w:rsid w:val="009773AB"/>
    <w:rsid w:val="00977F76"/>
    <w:rsid w:val="00984742"/>
    <w:rsid w:val="009866BD"/>
    <w:rsid w:val="0098706C"/>
    <w:rsid w:val="0099140A"/>
    <w:rsid w:val="009A1D09"/>
    <w:rsid w:val="009A3A08"/>
    <w:rsid w:val="009A4F4F"/>
    <w:rsid w:val="009B5993"/>
    <w:rsid w:val="009E312E"/>
    <w:rsid w:val="009E3AC5"/>
    <w:rsid w:val="00A11285"/>
    <w:rsid w:val="00A244B0"/>
    <w:rsid w:val="00A260D5"/>
    <w:rsid w:val="00A46808"/>
    <w:rsid w:val="00A57D69"/>
    <w:rsid w:val="00A70D53"/>
    <w:rsid w:val="00A8266D"/>
    <w:rsid w:val="00AA5EAF"/>
    <w:rsid w:val="00AB5C8F"/>
    <w:rsid w:val="00AB622F"/>
    <w:rsid w:val="00AC0981"/>
    <w:rsid w:val="00AC4C3D"/>
    <w:rsid w:val="00AC725A"/>
    <w:rsid w:val="00AC7382"/>
    <w:rsid w:val="00AD2DB1"/>
    <w:rsid w:val="00AD3193"/>
    <w:rsid w:val="00AF3A79"/>
    <w:rsid w:val="00B12354"/>
    <w:rsid w:val="00B22421"/>
    <w:rsid w:val="00B24CD1"/>
    <w:rsid w:val="00B30557"/>
    <w:rsid w:val="00B469C0"/>
    <w:rsid w:val="00B5373F"/>
    <w:rsid w:val="00B77746"/>
    <w:rsid w:val="00B9261C"/>
    <w:rsid w:val="00BA586B"/>
    <w:rsid w:val="00BC232D"/>
    <w:rsid w:val="00BF18E8"/>
    <w:rsid w:val="00C07119"/>
    <w:rsid w:val="00C26CD3"/>
    <w:rsid w:val="00C279C7"/>
    <w:rsid w:val="00C27CD8"/>
    <w:rsid w:val="00C43F3E"/>
    <w:rsid w:val="00C51D0A"/>
    <w:rsid w:val="00C62298"/>
    <w:rsid w:val="00C77385"/>
    <w:rsid w:val="00C81BB0"/>
    <w:rsid w:val="00C8225E"/>
    <w:rsid w:val="00CA2AC2"/>
    <w:rsid w:val="00CC705C"/>
    <w:rsid w:val="00CD6E51"/>
    <w:rsid w:val="00CE3A7A"/>
    <w:rsid w:val="00CE61D3"/>
    <w:rsid w:val="00D22334"/>
    <w:rsid w:val="00D25E35"/>
    <w:rsid w:val="00D40E9F"/>
    <w:rsid w:val="00D51209"/>
    <w:rsid w:val="00D61799"/>
    <w:rsid w:val="00D643C1"/>
    <w:rsid w:val="00D92340"/>
    <w:rsid w:val="00D92D64"/>
    <w:rsid w:val="00DA0EE0"/>
    <w:rsid w:val="00DD39F1"/>
    <w:rsid w:val="00DD73E3"/>
    <w:rsid w:val="00DD7E35"/>
    <w:rsid w:val="00E10616"/>
    <w:rsid w:val="00E13FFB"/>
    <w:rsid w:val="00E360BD"/>
    <w:rsid w:val="00E437B9"/>
    <w:rsid w:val="00E52799"/>
    <w:rsid w:val="00E63FC4"/>
    <w:rsid w:val="00E81B16"/>
    <w:rsid w:val="00E854CA"/>
    <w:rsid w:val="00EA22EC"/>
    <w:rsid w:val="00EA305B"/>
    <w:rsid w:val="00EB4B11"/>
    <w:rsid w:val="00EB4CBD"/>
    <w:rsid w:val="00ED2D00"/>
    <w:rsid w:val="00ED66C1"/>
    <w:rsid w:val="00EE0394"/>
    <w:rsid w:val="00EE3FB0"/>
    <w:rsid w:val="00EE56F3"/>
    <w:rsid w:val="00F2134E"/>
    <w:rsid w:val="00F24DAD"/>
    <w:rsid w:val="00F26021"/>
    <w:rsid w:val="00F4073A"/>
    <w:rsid w:val="00F423CB"/>
    <w:rsid w:val="00F45094"/>
    <w:rsid w:val="00F625CB"/>
    <w:rsid w:val="00F6368C"/>
    <w:rsid w:val="00F71E16"/>
    <w:rsid w:val="00FA3EE0"/>
    <w:rsid w:val="00FC5A85"/>
    <w:rsid w:val="00FD508B"/>
    <w:rsid w:val="00FD77E4"/>
    <w:rsid w:val="00FE0ECD"/>
    <w:rsid w:val="00FF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48585B-50E3-4FA8-8920-D4CF0CE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rsid w:val="0097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7A7"/>
    <w:rPr>
      <w:color w:val="3399FF" w:themeColor="hyperlink"/>
      <w:u w:val="single"/>
    </w:rPr>
  </w:style>
  <w:style w:type="paragraph" w:customStyle="1" w:styleId="Default">
    <w:name w:val="Default"/>
    <w:rsid w:val="00677E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%20Reed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1ECF988-A5ED-4C95-939D-8D211D322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32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-- Programming in R</vt:lpstr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Paper     Programming in R</dc:title>
  <dc:subject>Lee Goodlove, Michael Coyle, Matt Knabel, Austin Cappaert &amp; Reed Harris</dc:subject>
  <dc:creator>Sir Reed</dc:creator>
  <cp:lastModifiedBy>Harris Reed D</cp:lastModifiedBy>
  <cp:revision>4</cp:revision>
  <cp:lastPrinted>2017-10-03T03:35:00Z</cp:lastPrinted>
  <dcterms:created xsi:type="dcterms:W3CDTF">2017-10-29T02:38:00Z</dcterms:created>
  <dcterms:modified xsi:type="dcterms:W3CDTF">2017-10-29T03:10:00Z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